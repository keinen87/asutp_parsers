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F83" w:rsidRPr="00273395" w:rsidRDefault="00EE6F38" w:rsidP="00A10F38">
      <w:pPr>
        <w:spacing w:after="100" w:line="240" w:lineRule="auto"/>
        <w:rPr>
          <w:rFonts w:ascii="Times New Roman" w:hAnsi="Times New Roman"/>
          <w:b/>
          <w:sz w:val="20"/>
          <w:szCs w:val="20"/>
          <w:lang w:val="en-US"/>
        </w:rPr>
      </w:pPr>
      <w:bookmarkStart w:id="0" w:name="_GoBack"/>
      <w:r w:rsidRPr="00273395">
        <w:rPr>
          <w:rFonts w:ascii="Times New Roman" w:hAnsi="Times New Roman"/>
          <w:b/>
          <w:sz w:val="20"/>
          <w:szCs w:val="20"/>
        </w:rPr>
        <w:t>Всего</w:t>
      </w:r>
      <w:r w:rsidRPr="00273395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Pr="00273395">
        <w:rPr>
          <w:rFonts w:ascii="Times New Roman" w:hAnsi="Times New Roman"/>
          <w:b/>
          <w:sz w:val="20"/>
          <w:szCs w:val="20"/>
        </w:rPr>
        <w:t>добыто</w:t>
      </w:r>
      <w:r w:rsidRPr="00273395">
        <w:rPr>
          <w:rFonts w:ascii="Times New Roman" w:hAnsi="Times New Roman"/>
          <w:b/>
          <w:sz w:val="20"/>
          <w:szCs w:val="20"/>
          <w:lang w:val="en-US"/>
        </w:rPr>
        <w:t xml:space="preserve"> — {{year_weight_sum}}</w:t>
      </w:r>
    </w:p>
    <w:bookmarkEnd w:id="0"/>
    <w:p w:rsidR="00B7781F" w:rsidRDefault="008455B5" w:rsidP="00A10F38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  <w:r w:rsidRPr="004E3640">
        <w:rPr>
          <w:rFonts w:ascii="Times New Roman" w:hAnsi="Times New Roman"/>
          <w:sz w:val="20"/>
          <w:szCs w:val="20"/>
          <w:lang w:val="en-US"/>
        </w:rPr>
        <w:t xml:space="preserve">{% for </w:t>
      </w:r>
      <w:r w:rsidR="004E282B" w:rsidRPr="004E3640">
        <w:rPr>
          <w:rFonts w:ascii="Times New Roman" w:hAnsi="Times New Roman"/>
          <w:sz w:val="20"/>
          <w:szCs w:val="20"/>
          <w:lang w:val="en-US"/>
        </w:rPr>
        <w:t>object</w:t>
      </w:r>
      <w:r w:rsidRPr="004E3640">
        <w:rPr>
          <w:rFonts w:ascii="Times New Roman" w:hAnsi="Times New Roman"/>
          <w:sz w:val="20"/>
          <w:szCs w:val="20"/>
          <w:lang w:val="en-US"/>
        </w:rPr>
        <w:t xml:space="preserve"> in report</w:t>
      </w:r>
      <w:r w:rsidR="000C4485" w:rsidRPr="004E3640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4E3640">
        <w:rPr>
          <w:rFonts w:ascii="Times New Roman" w:hAnsi="Times New Roman"/>
          <w:sz w:val="20"/>
          <w:szCs w:val="20"/>
          <w:lang w:val="en-US"/>
        </w:rPr>
        <w:t>%}</w:t>
      </w:r>
      <w:r w:rsidR="00137246" w:rsidRPr="004E3640">
        <w:rPr>
          <w:rFonts w:ascii="Times New Roman" w:hAnsi="Times New Roman"/>
          <w:sz w:val="20"/>
          <w:szCs w:val="20"/>
          <w:lang w:val="en-US"/>
        </w:rPr>
        <w:t xml:space="preserve">{% for </w:t>
      </w:r>
      <w:r w:rsidR="0016203D" w:rsidRPr="004E3640">
        <w:rPr>
          <w:rFonts w:ascii="Times New Roman" w:hAnsi="Times New Roman"/>
          <w:sz w:val="20"/>
          <w:szCs w:val="20"/>
          <w:lang w:val="en-US"/>
        </w:rPr>
        <w:t>month</w:t>
      </w:r>
      <w:r w:rsidR="00137246" w:rsidRPr="004E3640">
        <w:rPr>
          <w:rFonts w:ascii="Times New Roman" w:hAnsi="Times New Roman"/>
          <w:sz w:val="20"/>
          <w:szCs w:val="20"/>
          <w:lang w:val="en-US"/>
        </w:rPr>
        <w:t xml:space="preserve"> in </w:t>
      </w:r>
      <w:r w:rsidR="0016203D" w:rsidRPr="004E3640">
        <w:rPr>
          <w:rFonts w:ascii="Times New Roman" w:hAnsi="Times New Roman"/>
          <w:sz w:val="20"/>
          <w:szCs w:val="20"/>
          <w:lang w:val="en-US"/>
        </w:rPr>
        <w:t>object</w:t>
      </w:r>
      <w:r w:rsidR="00137246" w:rsidRPr="004E3640">
        <w:rPr>
          <w:rFonts w:ascii="Times New Roman" w:hAnsi="Times New Roman"/>
          <w:sz w:val="20"/>
          <w:szCs w:val="20"/>
          <w:lang w:val="en-US"/>
        </w:rPr>
        <w:t xml:space="preserve"> %}</w:t>
      </w:r>
      <w:r w:rsidR="009446ED" w:rsidRPr="005401EA">
        <w:rPr>
          <w:rFonts w:ascii="Times New Roman" w:hAnsi="Times New Roman"/>
          <w:b/>
          <w:sz w:val="20"/>
          <w:szCs w:val="20"/>
          <w:lang w:val="en-US"/>
        </w:rPr>
        <w:t>{{month}}</w:t>
      </w:r>
      <w:r w:rsidR="009446ED" w:rsidRPr="004E3640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9446ED" w:rsidRPr="004E3640">
        <w:rPr>
          <w:rFonts w:ascii="Times New Roman" w:hAnsi="Times New Roman"/>
          <w:sz w:val="20"/>
          <w:szCs w:val="20"/>
        </w:rPr>
        <w:t>Всего</w:t>
      </w:r>
      <w:r w:rsidR="009446ED" w:rsidRPr="004E3640">
        <w:rPr>
          <w:rFonts w:ascii="Times New Roman" w:hAnsi="Times New Roman"/>
          <w:sz w:val="20"/>
          <w:szCs w:val="20"/>
          <w:lang w:val="en-US"/>
        </w:rPr>
        <w:t>:</w:t>
      </w:r>
      <w:r w:rsidR="00845409">
        <w:rPr>
          <w:rFonts w:ascii="Times New Roman" w:hAnsi="Times New Roman"/>
          <w:sz w:val="20"/>
          <w:szCs w:val="20"/>
          <w:lang w:val="en-US"/>
        </w:rPr>
        <w:t xml:space="preserve"> — </w:t>
      </w:r>
      <w:r w:rsidR="009446ED" w:rsidRPr="004E3640">
        <w:rPr>
          <w:rFonts w:ascii="Times New Roman" w:hAnsi="Times New Roman"/>
          <w:sz w:val="20"/>
          <w:szCs w:val="20"/>
          <w:lang w:val="en-US"/>
        </w:rPr>
        <w:t xml:space="preserve">{{ object[month].month_weight_sum }} </w:t>
      </w:r>
      <w:r w:rsidR="009446ED" w:rsidRPr="004E3640">
        <w:rPr>
          <w:rFonts w:ascii="Times New Roman" w:hAnsi="Times New Roman"/>
          <w:sz w:val="20"/>
          <w:szCs w:val="20"/>
        </w:rPr>
        <w:t>т</w:t>
      </w:r>
      <w:r w:rsidR="009446ED" w:rsidRPr="004E3640">
        <w:rPr>
          <w:rFonts w:ascii="Times New Roman" w:hAnsi="Times New Roman"/>
          <w:sz w:val="20"/>
          <w:szCs w:val="20"/>
          <w:lang w:val="en-US"/>
        </w:rPr>
        <w:t>.</w:t>
      </w:r>
      <w:r w:rsidR="00510E33" w:rsidRPr="004E3640">
        <w:rPr>
          <w:rFonts w:ascii="Times New Roman" w:hAnsi="Times New Roman"/>
          <w:sz w:val="20"/>
          <w:szCs w:val="20"/>
          <w:lang w:val="en-US"/>
        </w:rPr>
        <w:t xml:space="preserve">{% for </w:t>
      </w:r>
      <w:r w:rsidR="00BC492E" w:rsidRPr="004E3640">
        <w:rPr>
          <w:rFonts w:ascii="Times New Roman" w:hAnsi="Times New Roman"/>
          <w:sz w:val="20"/>
          <w:szCs w:val="20"/>
          <w:lang w:val="en-US"/>
        </w:rPr>
        <w:t>day</w:t>
      </w:r>
      <w:r w:rsidR="00B81705" w:rsidRPr="004E3640">
        <w:rPr>
          <w:rFonts w:ascii="Times New Roman" w:hAnsi="Times New Roman"/>
          <w:sz w:val="20"/>
          <w:szCs w:val="20"/>
          <w:lang w:val="en-US"/>
        </w:rPr>
        <w:t>s</w:t>
      </w:r>
      <w:r w:rsidR="00510E33" w:rsidRPr="004E3640">
        <w:rPr>
          <w:rFonts w:ascii="Times New Roman" w:hAnsi="Times New Roman"/>
          <w:sz w:val="20"/>
          <w:szCs w:val="20"/>
          <w:lang w:val="en-US"/>
        </w:rPr>
        <w:t xml:space="preserve"> in object[month].days %}</w:t>
      </w:r>
    </w:p>
    <w:p w:rsidR="00A140D6" w:rsidRPr="004E3640" w:rsidRDefault="004E3640" w:rsidP="004011C3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  <w:r w:rsidRPr="004E3640">
        <w:rPr>
          <w:rFonts w:ascii="Times New Roman" w:hAnsi="Times New Roman"/>
          <w:sz w:val="20"/>
          <w:szCs w:val="20"/>
          <w:lang w:val="en-US"/>
        </w:rPr>
        <w:t>{%</w:t>
      </w:r>
      <w:r w:rsidR="00D56060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4E3640">
        <w:rPr>
          <w:rFonts w:ascii="Times New Roman" w:hAnsi="Times New Roman"/>
          <w:sz w:val="20"/>
          <w:szCs w:val="20"/>
          <w:lang w:val="en-US"/>
        </w:rPr>
        <w:t>for day in days %}</w:t>
      </w:r>
      <w:r w:rsidRPr="004E3640">
        <w:rPr>
          <w:rFonts w:ascii="Times New Roman" w:hAnsi="Times New Roman"/>
          <w:sz w:val="20"/>
          <w:szCs w:val="20"/>
        </w:rPr>
        <w:t>день</w:t>
      </w:r>
      <w:r w:rsidRPr="004E3640">
        <w:rPr>
          <w:rFonts w:ascii="Times New Roman" w:hAnsi="Times New Roman"/>
          <w:sz w:val="20"/>
          <w:szCs w:val="20"/>
          <w:lang w:val="en-US"/>
        </w:rPr>
        <w:t xml:space="preserve"> {{ day }}</w:t>
      </w:r>
      <w:r w:rsidR="0097254D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5C1F97">
        <w:rPr>
          <w:rFonts w:ascii="Times New Roman" w:hAnsi="Times New Roman"/>
          <w:sz w:val="20"/>
          <w:szCs w:val="20"/>
          <w:lang w:val="en-US"/>
        </w:rPr>
        <w:t>—</w:t>
      </w:r>
      <w:r w:rsidR="0097254D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4E3640">
        <w:rPr>
          <w:rFonts w:ascii="Times New Roman" w:hAnsi="Times New Roman"/>
          <w:sz w:val="20"/>
          <w:szCs w:val="20"/>
          <w:lang w:val="en-US"/>
        </w:rPr>
        <w:t xml:space="preserve">{{ days[day] }} </w:t>
      </w:r>
      <w:r w:rsidRPr="004E3640">
        <w:rPr>
          <w:rFonts w:ascii="Times New Roman" w:hAnsi="Times New Roman"/>
          <w:sz w:val="20"/>
          <w:szCs w:val="20"/>
        </w:rPr>
        <w:t>т</w:t>
      </w:r>
      <w:r w:rsidRPr="004E3640">
        <w:rPr>
          <w:rFonts w:ascii="Times New Roman" w:hAnsi="Times New Roman"/>
          <w:sz w:val="20"/>
          <w:szCs w:val="20"/>
          <w:lang w:val="en-US"/>
        </w:rPr>
        <w:t>.{% endfor %}</w:t>
      </w:r>
      <w:r w:rsidR="00510E33" w:rsidRPr="004E3640">
        <w:rPr>
          <w:rFonts w:ascii="Times New Roman" w:hAnsi="Times New Roman"/>
          <w:sz w:val="20"/>
          <w:szCs w:val="20"/>
          <w:lang w:val="en-US"/>
        </w:rPr>
        <w:t>{% endfor %}</w:t>
      </w:r>
      <w:r w:rsidR="00137246" w:rsidRPr="004E3640">
        <w:rPr>
          <w:rFonts w:ascii="Times New Roman" w:hAnsi="Times New Roman"/>
          <w:sz w:val="20"/>
          <w:szCs w:val="20"/>
          <w:lang w:val="en-US"/>
        </w:rPr>
        <w:t>{% endfor %}</w:t>
      </w:r>
    </w:p>
    <w:p w:rsidR="00E55A7D" w:rsidRPr="004E3640" w:rsidRDefault="00D130EB" w:rsidP="004011C3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  <w:r w:rsidRPr="004E3640">
        <w:rPr>
          <w:rFonts w:ascii="Times New Roman" w:hAnsi="Times New Roman"/>
          <w:sz w:val="20"/>
          <w:szCs w:val="20"/>
          <w:lang w:val="en-US"/>
        </w:rPr>
        <w:t>{% endfor %}</w:t>
      </w:r>
    </w:p>
    <w:sectPr w:rsidR="00E55A7D" w:rsidRPr="004E3640" w:rsidSect="00E07201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471DF6"/>
    <w:multiLevelType w:val="hybridMultilevel"/>
    <w:tmpl w:val="96B8A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A5A"/>
    <w:rsid w:val="00005EBD"/>
    <w:rsid w:val="00010563"/>
    <w:rsid w:val="00020D9A"/>
    <w:rsid w:val="00023AC7"/>
    <w:rsid w:val="000534F0"/>
    <w:rsid w:val="00062906"/>
    <w:rsid w:val="00063F41"/>
    <w:rsid w:val="00076D29"/>
    <w:rsid w:val="00082115"/>
    <w:rsid w:val="00083E1E"/>
    <w:rsid w:val="000A5633"/>
    <w:rsid w:val="000B2A4D"/>
    <w:rsid w:val="000B3F5E"/>
    <w:rsid w:val="000C3636"/>
    <w:rsid w:val="000C4485"/>
    <w:rsid w:val="000D2E46"/>
    <w:rsid w:val="000D6436"/>
    <w:rsid w:val="000E339D"/>
    <w:rsid w:val="000E4696"/>
    <w:rsid w:val="000E6E73"/>
    <w:rsid w:val="000F7D57"/>
    <w:rsid w:val="0011563A"/>
    <w:rsid w:val="00116248"/>
    <w:rsid w:val="00134664"/>
    <w:rsid w:val="00136A54"/>
    <w:rsid w:val="00137246"/>
    <w:rsid w:val="00137434"/>
    <w:rsid w:val="0013761C"/>
    <w:rsid w:val="00145908"/>
    <w:rsid w:val="0015052B"/>
    <w:rsid w:val="001545CC"/>
    <w:rsid w:val="0016203D"/>
    <w:rsid w:val="001679AD"/>
    <w:rsid w:val="001847AA"/>
    <w:rsid w:val="001A573B"/>
    <w:rsid w:val="001A6277"/>
    <w:rsid w:val="001B4087"/>
    <w:rsid w:val="001C7374"/>
    <w:rsid w:val="001D10DD"/>
    <w:rsid w:val="001E046D"/>
    <w:rsid w:val="0020317E"/>
    <w:rsid w:val="00223180"/>
    <w:rsid w:val="00226452"/>
    <w:rsid w:val="00227399"/>
    <w:rsid w:val="00237879"/>
    <w:rsid w:val="0024419C"/>
    <w:rsid w:val="00245654"/>
    <w:rsid w:val="00263D84"/>
    <w:rsid w:val="002673B0"/>
    <w:rsid w:val="00273395"/>
    <w:rsid w:val="00274D57"/>
    <w:rsid w:val="00284A89"/>
    <w:rsid w:val="00285445"/>
    <w:rsid w:val="00285D96"/>
    <w:rsid w:val="002872C5"/>
    <w:rsid w:val="00293898"/>
    <w:rsid w:val="0029481A"/>
    <w:rsid w:val="002A51AD"/>
    <w:rsid w:val="002A522F"/>
    <w:rsid w:val="002B6290"/>
    <w:rsid w:val="002B781C"/>
    <w:rsid w:val="002C12A8"/>
    <w:rsid w:val="002C1800"/>
    <w:rsid w:val="002D2C00"/>
    <w:rsid w:val="002D2F91"/>
    <w:rsid w:val="002E125A"/>
    <w:rsid w:val="0030129A"/>
    <w:rsid w:val="003048D4"/>
    <w:rsid w:val="003110AB"/>
    <w:rsid w:val="0031126A"/>
    <w:rsid w:val="003144D6"/>
    <w:rsid w:val="003178BB"/>
    <w:rsid w:val="003316CA"/>
    <w:rsid w:val="00334184"/>
    <w:rsid w:val="003418A3"/>
    <w:rsid w:val="00343641"/>
    <w:rsid w:val="00344CA2"/>
    <w:rsid w:val="003836CC"/>
    <w:rsid w:val="003852EA"/>
    <w:rsid w:val="003A11E4"/>
    <w:rsid w:val="003B4C2B"/>
    <w:rsid w:val="003C08A5"/>
    <w:rsid w:val="003C3C71"/>
    <w:rsid w:val="003C4C21"/>
    <w:rsid w:val="003E1E18"/>
    <w:rsid w:val="003E1FFA"/>
    <w:rsid w:val="003E4F9C"/>
    <w:rsid w:val="003E6A56"/>
    <w:rsid w:val="003F2855"/>
    <w:rsid w:val="004009CA"/>
    <w:rsid w:val="00400BC4"/>
    <w:rsid w:val="004011C3"/>
    <w:rsid w:val="00405897"/>
    <w:rsid w:val="004271C2"/>
    <w:rsid w:val="00427694"/>
    <w:rsid w:val="0045140E"/>
    <w:rsid w:val="004547BB"/>
    <w:rsid w:val="0045564C"/>
    <w:rsid w:val="00456C8F"/>
    <w:rsid w:val="00464056"/>
    <w:rsid w:val="00464186"/>
    <w:rsid w:val="004714F5"/>
    <w:rsid w:val="00471576"/>
    <w:rsid w:val="004A3097"/>
    <w:rsid w:val="004B01A9"/>
    <w:rsid w:val="004B2975"/>
    <w:rsid w:val="004D6070"/>
    <w:rsid w:val="004E282B"/>
    <w:rsid w:val="004E3640"/>
    <w:rsid w:val="004E63C7"/>
    <w:rsid w:val="004F2848"/>
    <w:rsid w:val="005025F4"/>
    <w:rsid w:val="00510E33"/>
    <w:rsid w:val="0051381F"/>
    <w:rsid w:val="00526F01"/>
    <w:rsid w:val="005401EA"/>
    <w:rsid w:val="005529DA"/>
    <w:rsid w:val="005546EF"/>
    <w:rsid w:val="0056042B"/>
    <w:rsid w:val="0056276B"/>
    <w:rsid w:val="00574A4F"/>
    <w:rsid w:val="005819C6"/>
    <w:rsid w:val="0058377A"/>
    <w:rsid w:val="005837A9"/>
    <w:rsid w:val="005A6BEC"/>
    <w:rsid w:val="005B3569"/>
    <w:rsid w:val="005B73A7"/>
    <w:rsid w:val="005C1021"/>
    <w:rsid w:val="005C1F97"/>
    <w:rsid w:val="005E32B2"/>
    <w:rsid w:val="005E3731"/>
    <w:rsid w:val="005E4987"/>
    <w:rsid w:val="005F0A20"/>
    <w:rsid w:val="005F322B"/>
    <w:rsid w:val="005F442C"/>
    <w:rsid w:val="006142DC"/>
    <w:rsid w:val="006152D4"/>
    <w:rsid w:val="0062329F"/>
    <w:rsid w:val="00632D99"/>
    <w:rsid w:val="00673A4E"/>
    <w:rsid w:val="00674BDC"/>
    <w:rsid w:val="00677C8D"/>
    <w:rsid w:val="00691388"/>
    <w:rsid w:val="006940D3"/>
    <w:rsid w:val="0069710C"/>
    <w:rsid w:val="006A2E16"/>
    <w:rsid w:val="006B1A51"/>
    <w:rsid w:val="006B1AAB"/>
    <w:rsid w:val="006B2C01"/>
    <w:rsid w:val="006C2918"/>
    <w:rsid w:val="006C6550"/>
    <w:rsid w:val="006D2529"/>
    <w:rsid w:val="006D418F"/>
    <w:rsid w:val="006D4BD1"/>
    <w:rsid w:val="006F3D31"/>
    <w:rsid w:val="006F4CF8"/>
    <w:rsid w:val="006F5FCD"/>
    <w:rsid w:val="006F7DE7"/>
    <w:rsid w:val="00725883"/>
    <w:rsid w:val="00726802"/>
    <w:rsid w:val="00731010"/>
    <w:rsid w:val="007311C7"/>
    <w:rsid w:val="00743680"/>
    <w:rsid w:val="00745C1F"/>
    <w:rsid w:val="00746C0D"/>
    <w:rsid w:val="0075065F"/>
    <w:rsid w:val="0076607F"/>
    <w:rsid w:val="00791699"/>
    <w:rsid w:val="0079469F"/>
    <w:rsid w:val="00795818"/>
    <w:rsid w:val="007A1002"/>
    <w:rsid w:val="007B00EE"/>
    <w:rsid w:val="007B54AC"/>
    <w:rsid w:val="007C5601"/>
    <w:rsid w:val="007C7B1A"/>
    <w:rsid w:val="007F70D1"/>
    <w:rsid w:val="0081738F"/>
    <w:rsid w:val="00823A26"/>
    <w:rsid w:val="0083539E"/>
    <w:rsid w:val="008358F5"/>
    <w:rsid w:val="00836A43"/>
    <w:rsid w:val="00845409"/>
    <w:rsid w:val="008455B5"/>
    <w:rsid w:val="00846092"/>
    <w:rsid w:val="0085015D"/>
    <w:rsid w:val="00851AE4"/>
    <w:rsid w:val="00860D4E"/>
    <w:rsid w:val="00867FA4"/>
    <w:rsid w:val="00873DD4"/>
    <w:rsid w:val="00874319"/>
    <w:rsid w:val="00891114"/>
    <w:rsid w:val="0089252B"/>
    <w:rsid w:val="008B15DF"/>
    <w:rsid w:val="008B2734"/>
    <w:rsid w:val="008E1E4A"/>
    <w:rsid w:val="008E376B"/>
    <w:rsid w:val="008E7E60"/>
    <w:rsid w:val="009004C1"/>
    <w:rsid w:val="009013FF"/>
    <w:rsid w:val="009059DC"/>
    <w:rsid w:val="009076CB"/>
    <w:rsid w:val="00910E32"/>
    <w:rsid w:val="00932BBF"/>
    <w:rsid w:val="009348BF"/>
    <w:rsid w:val="00944178"/>
    <w:rsid w:val="009446ED"/>
    <w:rsid w:val="009679A8"/>
    <w:rsid w:val="0097254D"/>
    <w:rsid w:val="00983894"/>
    <w:rsid w:val="00983FAD"/>
    <w:rsid w:val="009971D5"/>
    <w:rsid w:val="009B01BB"/>
    <w:rsid w:val="009C6121"/>
    <w:rsid w:val="009D36C6"/>
    <w:rsid w:val="009E4042"/>
    <w:rsid w:val="009F0A5A"/>
    <w:rsid w:val="00A12776"/>
    <w:rsid w:val="00A140D6"/>
    <w:rsid w:val="00A21594"/>
    <w:rsid w:val="00A279C0"/>
    <w:rsid w:val="00A403F5"/>
    <w:rsid w:val="00A4197B"/>
    <w:rsid w:val="00A46F0F"/>
    <w:rsid w:val="00A47E60"/>
    <w:rsid w:val="00A65840"/>
    <w:rsid w:val="00A76185"/>
    <w:rsid w:val="00A80FBA"/>
    <w:rsid w:val="00A81A98"/>
    <w:rsid w:val="00A838A8"/>
    <w:rsid w:val="00A84B2A"/>
    <w:rsid w:val="00A86802"/>
    <w:rsid w:val="00A87646"/>
    <w:rsid w:val="00A9185E"/>
    <w:rsid w:val="00AB512F"/>
    <w:rsid w:val="00AB7F03"/>
    <w:rsid w:val="00AC4E6C"/>
    <w:rsid w:val="00AC5057"/>
    <w:rsid w:val="00AC5D65"/>
    <w:rsid w:val="00AD27F6"/>
    <w:rsid w:val="00AE6655"/>
    <w:rsid w:val="00AF554B"/>
    <w:rsid w:val="00B638DD"/>
    <w:rsid w:val="00B7781F"/>
    <w:rsid w:val="00B81705"/>
    <w:rsid w:val="00B87485"/>
    <w:rsid w:val="00B95784"/>
    <w:rsid w:val="00B97C33"/>
    <w:rsid w:val="00BA73A9"/>
    <w:rsid w:val="00BB1A53"/>
    <w:rsid w:val="00BB7104"/>
    <w:rsid w:val="00BC492E"/>
    <w:rsid w:val="00BD4CB2"/>
    <w:rsid w:val="00BD6279"/>
    <w:rsid w:val="00BE4790"/>
    <w:rsid w:val="00C057FF"/>
    <w:rsid w:val="00C121D8"/>
    <w:rsid w:val="00C23356"/>
    <w:rsid w:val="00C2413F"/>
    <w:rsid w:val="00C30685"/>
    <w:rsid w:val="00C4389F"/>
    <w:rsid w:val="00C456DF"/>
    <w:rsid w:val="00C608F9"/>
    <w:rsid w:val="00C65271"/>
    <w:rsid w:val="00C65A12"/>
    <w:rsid w:val="00C73554"/>
    <w:rsid w:val="00C852F2"/>
    <w:rsid w:val="00C91F9F"/>
    <w:rsid w:val="00CA7C5C"/>
    <w:rsid w:val="00CC44BF"/>
    <w:rsid w:val="00CF45D7"/>
    <w:rsid w:val="00D037F6"/>
    <w:rsid w:val="00D10D3D"/>
    <w:rsid w:val="00D130EB"/>
    <w:rsid w:val="00D136BD"/>
    <w:rsid w:val="00D20E4A"/>
    <w:rsid w:val="00D231B4"/>
    <w:rsid w:val="00D32BB6"/>
    <w:rsid w:val="00D32E3B"/>
    <w:rsid w:val="00D32F11"/>
    <w:rsid w:val="00D378F6"/>
    <w:rsid w:val="00D432EA"/>
    <w:rsid w:val="00D519D7"/>
    <w:rsid w:val="00D532BB"/>
    <w:rsid w:val="00D56060"/>
    <w:rsid w:val="00D66F69"/>
    <w:rsid w:val="00D72A14"/>
    <w:rsid w:val="00D76186"/>
    <w:rsid w:val="00DA1CE4"/>
    <w:rsid w:val="00DB3461"/>
    <w:rsid w:val="00DB6CF3"/>
    <w:rsid w:val="00DF16A0"/>
    <w:rsid w:val="00DF66B7"/>
    <w:rsid w:val="00E02672"/>
    <w:rsid w:val="00E07201"/>
    <w:rsid w:val="00E16E9A"/>
    <w:rsid w:val="00E204D5"/>
    <w:rsid w:val="00E21804"/>
    <w:rsid w:val="00E2313E"/>
    <w:rsid w:val="00E2716D"/>
    <w:rsid w:val="00E552D9"/>
    <w:rsid w:val="00E55A7D"/>
    <w:rsid w:val="00E62699"/>
    <w:rsid w:val="00E702E7"/>
    <w:rsid w:val="00E71F46"/>
    <w:rsid w:val="00E736A7"/>
    <w:rsid w:val="00E8097A"/>
    <w:rsid w:val="00E80F56"/>
    <w:rsid w:val="00E81C4E"/>
    <w:rsid w:val="00E8397A"/>
    <w:rsid w:val="00E97C3B"/>
    <w:rsid w:val="00EA01B2"/>
    <w:rsid w:val="00EC13F8"/>
    <w:rsid w:val="00EC75EE"/>
    <w:rsid w:val="00EE03AB"/>
    <w:rsid w:val="00EE0F01"/>
    <w:rsid w:val="00EE6F38"/>
    <w:rsid w:val="00EF3A73"/>
    <w:rsid w:val="00EF4C52"/>
    <w:rsid w:val="00EF7D96"/>
    <w:rsid w:val="00F06337"/>
    <w:rsid w:val="00F37DF6"/>
    <w:rsid w:val="00F42417"/>
    <w:rsid w:val="00F443FD"/>
    <w:rsid w:val="00F45ECD"/>
    <w:rsid w:val="00F46403"/>
    <w:rsid w:val="00F51F83"/>
    <w:rsid w:val="00F55AEF"/>
    <w:rsid w:val="00F61F58"/>
    <w:rsid w:val="00F621CE"/>
    <w:rsid w:val="00F64FB7"/>
    <w:rsid w:val="00F67499"/>
    <w:rsid w:val="00F72CAE"/>
    <w:rsid w:val="00F76135"/>
    <w:rsid w:val="00F87379"/>
    <w:rsid w:val="00F87685"/>
    <w:rsid w:val="00F93044"/>
    <w:rsid w:val="00F94DC7"/>
    <w:rsid w:val="00F95A5B"/>
    <w:rsid w:val="00FA00D9"/>
    <w:rsid w:val="00FB5585"/>
    <w:rsid w:val="00FB5DD1"/>
    <w:rsid w:val="00FD024F"/>
    <w:rsid w:val="00FD368B"/>
    <w:rsid w:val="00FD5B23"/>
    <w:rsid w:val="00FD6CBD"/>
    <w:rsid w:val="00FE187C"/>
    <w:rsid w:val="00FE6B84"/>
    <w:rsid w:val="00FF3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E00676-286B-4342-B710-B1B231C9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705"/>
    <w:pPr>
      <w:spacing w:after="200" w:line="276" w:lineRule="auto"/>
    </w:pPr>
    <w:rPr>
      <w:sz w:val="22"/>
      <w:szCs w:val="22"/>
      <w:lang w:eastAsia="en-US"/>
    </w:rPr>
  </w:style>
  <w:style w:type="paragraph" w:styleId="5">
    <w:name w:val="heading 5"/>
    <w:basedOn w:val="a"/>
    <w:next w:val="a"/>
    <w:link w:val="50"/>
    <w:qFormat/>
    <w:rsid w:val="00EF4C52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pacing w:val="6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A89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EF4C52"/>
    <w:rPr>
      <w:rFonts w:ascii="Arial" w:eastAsia="Times New Roman" w:hAnsi="Arial" w:cs="Arial"/>
      <w:b/>
      <w:bCs/>
      <w:spacing w:val="60"/>
    </w:rPr>
  </w:style>
  <w:style w:type="paragraph" w:styleId="a4">
    <w:name w:val="Title"/>
    <w:basedOn w:val="a"/>
    <w:link w:val="a5"/>
    <w:qFormat/>
    <w:rsid w:val="00EF4C52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5">
    <w:name w:val="Название Знак"/>
    <w:basedOn w:val="a0"/>
    <w:link w:val="a4"/>
    <w:rsid w:val="00EF4C52"/>
    <w:rPr>
      <w:rFonts w:ascii="Times New Roman" w:eastAsia="Times New Roman" w:hAnsi="Times New Roman"/>
      <w:b/>
      <w:sz w:val="24"/>
    </w:rPr>
  </w:style>
  <w:style w:type="paragraph" w:styleId="a6">
    <w:name w:val="Plain Text"/>
    <w:basedOn w:val="a"/>
    <w:link w:val="a7"/>
    <w:uiPriority w:val="99"/>
    <w:semiHidden/>
    <w:unhideWhenUsed/>
    <w:rsid w:val="00456C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semiHidden/>
    <w:rsid w:val="00456C8F"/>
    <w:rPr>
      <w:rFonts w:ascii="Consolas" w:hAnsi="Consolas"/>
      <w:sz w:val="21"/>
      <w:szCs w:val="21"/>
      <w:lang w:eastAsia="en-US"/>
    </w:rPr>
  </w:style>
  <w:style w:type="table" w:styleId="a8">
    <w:name w:val="Table Grid"/>
    <w:basedOn w:val="a1"/>
    <w:uiPriority w:val="59"/>
    <w:rsid w:val="00E80F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\Desktop\&#1064;&#1072;&#1073;&#1083;&#1086;&#1085;&#1099;\&#1079;&#1072;&#1087;&#1088;&#1086;&#1089;%20&#1087;&#1086;%20&#1073;&#1077;&#1085;&#1077;&#1092;&#1080;&#1094;&#1080;&#1072;&#1088;&#1091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запрос по бенефициару1.dotx</Template>
  <TotalTime>1559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Нурбек Куспанов</cp:lastModifiedBy>
  <cp:revision>233</cp:revision>
  <cp:lastPrinted>2016-11-09T08:03:00Z</cp:lastPrinted>
  <dcterms:created xsi:type="dcterms:W3CDTF">2019-02-21T08:44:00Z</dcterms:created>
  <dcterms:modified xsi:type="dcterms:W3CDTF">2024-01-10T11:46:00Z</dcterms:modified>
</cp:coreProperties>
</file>