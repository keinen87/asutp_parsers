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F83" w:rsidRPr="00624080" w:rsidRDefault="008D10EC" w:rsidP="00A10F38">
      <w:pPr>
        <w:spacing w:after="10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За </w:t>
      </w:r>
      <w:r>
        <w:rPr>
          <w:rFonts w:ascii="Times New Roman" w:hAnsi="Times New Roman"/>
          <w:b/>
          <w:sz w:val="20"/>
          <w:szCs w:val="20"/>
          <w:lang w:val="en-US"/>
        </w:rPr>
        <w:t>{{</w:t>
      </w:r>
      <w:r w:rsidR="00635FEA" w:rsidRPr="00635FEA">
        <w:rPr>
          <w:rFonts w:ascii="Times New Roman" w:hAnsi="Times New Roman"/>
          <w:b/>
          <w:sz w:val="20"/>
          <w:szCs w:val="20"/>
          <w:lang w:val="en-US"/>
        </w:rPr>
        <w:t>current_year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}} </w:t>
      </w:r>
      <w:r>
        <w:rPr>
          <w:rFonts w:ascii="Times New Roman" w:hAnsi="Times New Roman"/>
          <w:b/>
          <w:sz w:val="20"/>
          <w:szCs w:val="20"/>
        </w:rPr>
        <w:t xml:space="preserve">г. </w:t>
      </w:r>
      <w:r w:rsidR="00BF0C29">
        <w:rPr>
          <w:rFonts w:ascii="Times New Roman" w:hAnsi="Times New Roman"/>
          <w:b/>
          <w:sz w:val="20"/>
          <w:szCs w:val="20"/>
        </w:rPr>
        <w:t xml:space="preserve">навалом </w:t>
      </w:r>
      <w:r>
        <w:rPr>
          <w:rFonts w:ascii="Times New Roman" w:hAnsi="Times New Roman"/>
          <w:b/>
          <w:sz w:val="20"/>
          <w:szCs w:val="20"/>
        </w:rPr>
        <w:t>в</w:t>
      </w:r>
      <w:r w:rsidR="00EE6F38" w:rsidRPr="00273395">
        <w:rPr>
          <w:rFonts w:ascii="Times New Roman" w:hAnsi="Times New Roman"/>
          <w:b/>
          <w:sz w:val="20"/>
          <w:szCs w:val="20"/>
        </w:rPr>
        <w:t>сего</w:t>
      </w:r>
      <w:r w:rsidR="00EE6F38" w:rsidRPr="00273395">
        <w:rPr>
          <w:rFonts w:ascii="Times New Roman" w:hAnsi="Times New Roman"/>
          <w:b/>
          <w:sz w:val="20"/>
          <w:szCs w:val="20"/>
          <w:lang w:val="en-US"/>
        </w:rPr>
        <w:t xml:space="preserve">  </w:t>
      </w:r>
      <w:r w:rsidR="00BF0C29">
        <w:rPr>
          <w:rFonts w:ascii="Times New Roman" w:hAnsi="Times New Roman"/>
          <w:b/>
          <w:sz w:val="20"/>
          <w:szCs w:val="20"/>
        </w:rPr>
        <w:t>отгружено</w:t>
      </w:r>
      <w:bookmarkStart w:id="0" w:name="_GoBack"/>
      <w:bookmarkEnd w:id="0"/>
      <w:r w:rsidR="00EE6F38" w:rsidRPr="00273395">
        <w:rPr>
          <w:rFonts w:ascii="Times New Roman" w:hAnsi="Times New Roman"/>
          <w:b/>
          <w:sz w:val="20"/>
          <w:szCs w:val="20"/>
          <w:lang w:val="en-US"/>
        </w:rPr>
        <w:t>— {{year_weight_sum}}</w:t>
      </w:r>
      <w:r w:rsidR="00624080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24080">
        <w:rPr>
          <w:rFonts w:ascii="Times New Roman" w:hAnsi="Times New Roman"/>
          <w:b/>
          <w:sz w:val="20"/>
          <w:szCs w:val="20"/>
        </w:rPr>
        <w:t>т.</w:t>
      </w:r>
    </w:p>
    <w:p w:rsidR="00B7781F" w:rsidRDefault="008455B5" w:rsidP="00A10F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4E282B" w:rsidRPr="004E3640">
        <w:rPr>
          <w:rFonts w:ascii="Times New Roman" w:hAnsi="Times New Roman"/>
          <w:sz w:val="20"/>
          <w:szCs w:val="20"/>
          <w:lang w:val="en-US"/>
        </w:rPr>
        <w:t>object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 in report</w:t>
      </w:r>
      <w:r w:rsidR="000C4485" w:rsidRPr="004E364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>%}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16203D" w:rsidRPr="004E3640">
        <w:rPr>
          <w:rFonts w:ascii="Times New Roman" w:hAnsi="Times New Roman"/>
          <w:sz w:val="20"/>
          <w:szCs w:val="20"/>
          <w:lang w:val="en-US"/>
        </w:rPr>
        <w:t>month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 in </w:t>
      </w:r>
      <w:r w:rsidR="0016203D" w:rsidRPr="004E3640">
        <w:rPr>
          <w:rFonts w:ascii="Times New Roman" w:hAnsi="Times New Roman"/>
          <w:sz w:val="20"/>
          <w:szCs w:val="20"/>
          <w:lang w:val="en-US"/>
        </w:rPr>
        <w:t>object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 xml:space="preserve"> %}</w:t>
      </w:r>
      <w:r w:rsidR="009446ED" w:rsidRPr="005401EA">
        <w:rPr>
          <w:rFonts w:ascii="Times New Roman" w:hAnsi="Times New Roman"/>
          <w:b/>
          <w:sz w:val="20"/>
          <w:szCs w:val="20"/>
          <w:lang w:val="en-US"/>
        </w:rPr>
        <w:t>{{month}}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446ED" w:rsidRPr="004E3640">
        <w:rPr>
          <w:rFonts w:ascii="Times New Roman" w:hAnsi="Times New Roman"/>
          <w:sz w:val="20"/>
          <w:szCs w:val="20"/>
        </w:rPr>
        <w:t>Всего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>:</w:t>
      </w:r>
      <w:r w:rsidR="00845409">
        <w:rPr>
          <w:rFonts w:ascii="Times New Roman" w:hAnsi="Times New Roman"/>
          <w:sz w:val="20"/>
          <w:szCs w:val="20"/>
          <w:lang w:val="en-US"/>
        </w:rPr>
        <w:t xml:space="preserve"> — 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 xml:space="preserve">{{ object[month].month_weight_sum }} </w:t>
      </w:r>
      <w:r w:rsidR="009446ED" w:rsidRPr="004E3640">
        <w:rPr>
          <w:rFonts w:ascii="Times New Roman" w:hAnsi="Times New Roman"/>
          <w:sz w:val="20"/>
          <w:szCs w:val="20"/>
        </w:rPr>
        <w:t>т</w:t>
      </w:r>
      <w:r w:rsidR="009446ED" w:rsidRPr="004E3640">
        <w:rPr>
          <w:rFonts w:ascii="Times New Roman" w:hAnsi="Times New Roman"/>
          <w:sz w:val="20"/>
          <w:szCs w:val="20"/>
          <w:lang w:val="en-US"/>
        </w:rPr>
        <w:t>.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 xml:space="preserve">{% for </w:t>
      </w:r>
      <w:r w:rsidR="00BC492E" w:rsidRPr="004E3640">
        <w:rPr>
          <w:rFonts w:ascii="Times New Roman" w:hAnsi="Times New Roman"/>
          <w:sz w:val="20"/>
          <w:szCs w:val="20"/>
          <w:lang w:val="en-US"/>
        </w:rPr>
        <w:t>day</w:t>
      </w:r>
      <w:r w:rsidR="00B81705" w:rsidRPr="004E3640">
        <w:rPr>
          <w:rFonts w:ascii="Times New Roman" w:hAnsi="Times New Roman"/>
          <w:sz w:val="20"/>
          <w:szCs w:val="20"/>
          <w:lang w:val="en-US"/>
        </w:rPr>
        <w:t>s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 xml:space="preserve"> in object[month].days %}</w:t>
      </w:r>
    </w:p>
    <w:p w:rsidR="00A140D6" w:rsidRPr="004E3640" w:rsidRDefault="004E3640" w:rsidP="004011C3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>{%</w:t>
      </w:r>
      <w:r w:rsidR="00D5606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>for day in days %}</w:t>
      </w:r>
      <w:r w:rsidRPr="004E3640">
        <w:rPr>
          <w:rFonts w:ascii="Times New Roman" w:hAnsi="Times New Roman"/>
          <w:sz w:val="20"/>
          <w:szCs w:val="20"/>
        </w:rPr>
        <w:t>день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 {{ day }}</w:t>
      </w:r>
      <w:r w:rsidR="0097254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C1F97">
        <w:rPr>
          <w:rFonts w:ascii="Times New Roman" w:hAnsi="Times New Roman"/>
          <w:sz w:val="20"/>
          <w:szCs w:val="20"/>
          <w:lang w:val="en-US"/>
        </w:rPr>
        <w:t>—</w:t>
      </w:r>
      <w:r w:rsidR="0097254D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E3640">
        <w:rPr>
          <w:rFonts w:ascii="Times New Roman" w:hAnsi="Times New Roman"/>
          <w:sz w:val="20"/>
          <w:szCs w:val="20"/>
          <w:lang w:val="en-US"/>
        </w:rPr>
        <w:t xml:space="preserve">{{ days[day] }} </w:t>
      </w:r>
      <w:r w:rsidRPr="004E3640">
        <w:rPr>
          <w:rFonts w:ascii="Times New Roman" w:hAnsi="Times New Roman"/>
          <w:sz w:val="20"/>
          <w:szCs w:val="20"/>
        </w:rPr>
        <w:t>т</w:t>
      </w:r>
      <w:r w:rsidRPr="004E3640">
        <w:rPr>
          <w:rFonts w:ascii="Times New Roman" w:hAnsi="Times New Roman"/>
          <w:sz w:val="20"/>
          <w:szCs w:val="20"/>
          <w:lang w:val="en-US"/>
        </w:rPr>
        <w:t>.{% endfor %}</w:t>
      </w:r>
      <w:r w:rsidR="00510E33" w:rsidRPr="004E3640">
        <w:rPr>
          <w:rFonts w:ascii="Times New Roman" w:hAnsi="Times New Roman"/>
          <w:sz w:val="20"/>
          <w:szCs w:val="20"/>
          <w:lang w:val="en-US"/>
        </w:rPr>
        <w:t>{% endfor %}</w:t>
      </w:r>
      <w:r w:rsidR="00137246" w:rsidRPr="004E3640">
        <w:rPr>
          <w:rFonts w:ascii="Times New Roman" w:hAnsi="Times New Roman"/>
          <w:sz w:val="20"/>
          <w:szCs w:val="20"/>
          <w:lang w:val="en-US"/>
        </w:rPr>
        <w:t>{% endfor %}</w:t>
      </w:r>
    </w:p>
    <w:p w:rsidR="00E55A7D" w:rsidRPr="004E3640" w:rsidRDefault="00D130EB" w:rsidP="004011C3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 w:rsidRPr="004E3640">
        <w:rPr>
          <w:rFonts w:ascii="Times New Roman" w:hAnsi="Times New Roman"/>
          <w:sz w:val="20"/>
          <w:szCs w:val="20"/>
          <w:lang w:val="en-US"/>
        </w:rPr>
        <w:t>{% endfor %}</w:t>
      </w:r>
    </w:p>
    <w:sectPr w:rsidR="00E55A7D" w:rsidRPr="004E3640" w:rsidSect="00E07201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A5A"/>
    <w:rsid w:val="00005EBD"/>
    <w:rsid w:val="00010563"/>
    <w:rsid w:val="00020D9A"/>
    <w:rsid w:val="00023AC7"/>
    <w:rsid w:val="000534F0"/>
    <w:rsid w:val="00062906"/>
    <w:rsid w:val="00063F41"/>
    <w:rsid w:val="00076D29"/>
    <w:rsid w:val="00082115"/>
    <w:rsid w:val="00083E1E"/>
    <w:rsid w:val="000A5633"/>
    <w:rsid w:val="000B2A4D"/>
    <w:rsid w:val="000B3F5E"/>
    <w:rsid w:val="000C3636"/>
    <w:rsid w:val="000C4485"/>
    <w:rsid w:val="000D2E46"/>
    <w:rsid w:val="000D6436"/>
    <w:rsid w:val="000E339D"/>
    <w:rsid w:val="000E4696"/>
    <w:rsid w:val="000E6E73"/>
    <w:rsid w:val="000F7D57"/>
    <w:rsid w:val="0011563A"/>
    <w:rsid w:val="00116248"/>
    <w:rsid w:val="00134664"/>
    <w:rsid w:val="00136A54"/>
    <w:rsid w:val="00137246"/>
    <w:rsid w:val="00137434"/>
    <w:rsid w:val="0013761C"/>
    <w:rsid w:val="00145908"/>
    <w:rsid w:val="0015052B"/>
    <w:rsid w:val="001545CC"/>
    <w:rsid w:val="0016203D"/>
    <w:rsid w:val="001679AD"/>
    <w:rsid w:val="001847AA"/>
    <w:rsid w:val="001A573B"/>
    <w:rsid w:val="001A6277"/>
    <w:rsid w:val="001B4087"/>
    <w:rsid w:val="001C7374"/>
    <w:rsid w:val="001D10DD"/>
    <w:rsid w:val="001E046D"/>
    <w:rsid w:val="0020317E"/>
    <w:rsid w:val="00223180"/>
    <w:rsid w:val="00226452"/>
    <w:rsid w:val="00227399"/>
    <w:rsid w:val="00237879"/>
    <w:rsid w:val="0024419C"/>
    <w:rsid w:val="00245654"/>
    <w:rsid w:val="00263D84"/>
    <w:rsid w:val="002673B0"/>
    <w:rsid w:val="00273395"/>
    <w:rsid w:val="00274D57"/>
    <w:rsid w:val="00284A89"/>
    <w:rsid w:val="00285445"/>
    <w:rsid w:val="00285D96"/>
    <w:rsid w:val="002872C5"/>
    <w:rsid w:val="00293898"/>
    <w:rsid w:val="0029481A"/>
    <w:rsid w:val="002A51AD"/>
    <w:rsid w:val="002A522F"/>
    <w:rsid w:val="002B6290"/>
    <w:rsid w:val="002B781C"/>
    <w:rsid w:val="002C12A8"/>
    <w:rsid w:val="002C1800"/>
    <w:rsid w:val="002D2C00"/>
    <w:rsid w:val="002D2F91"/>
    <w:rsid w:val="002E125A"/>
    <w:rsid w:val="0030129A"/>
    <w:rsid w:val="003048D4"/>
    <w:rsid w:val="003110AB"/>
    <w:rsid w:val="0031126A"/>
    <w:rsid w:val="003144D6"/>
    <w:rsid w:val="003178BB"/>
    <w:rsid w:val="003316CA"/>
    <w:rsid w:val="00334184"/>
    <w:rsid w:val="003418A3"/>
    <w:rsid w:val="00343641"/>
    <w:rsid w:val="00344CA2"/>
    <w:rsid w:val="003836CC"/>
    <w:rsid w:val="003852EA"/>
    <w:rsid w:val="003A11E4"/>
    <w:rsid w:val="003B4C2B"/>
    <w:rsid w:val="003C08A5"/>
    <w:rsid w:val="003C3C71"/>
    <w:rsid w:val="003C4C21"/>
    <w:rsid w:val="003E1E18"/>
    <w:rsid w:val="003E1FFA"/>
    <w:rsid w:val="003E4F9C"/>
    <w:rsid w:val="003E6A56"/>
    <w:rsid w:val="003F2855"/>
    <w:rsid w:val="004009CA"/>
    <w:rsid w:val="00400BC4"/>
    <w:rsid w:val="004011C3"/>
    <w:rsid w:val="00405897"/>
    <w:rsid w:val="004271C2"/>
    <w:rsid w:val="00427694"/>
    <w:rsid w:val="0045140E"/>
    <w:rsid w:val="004547BB"/>
    <w:rsid w:val="0045564C"/>
    <w:rsid w:val="00456C8F"/>
    <w:rsid w:val="00464056"/>
    <w:rsid w:val="00464186"/>
    <w:rsid w:val="004714F5"/>
    <w:rsid w:val="00471576"/>
    <w:rsid w:val="004A3097"/>
    <w:rsid w:val="004B01A9"/>
    <w:rsid w:val="004B2975"/>
    <w:rsid w:val="004D6070"/>
    <w:rsid w:val="004E282B"/>
    <w:rsid w:val="004E3640"/>
    <w:rsid w:val="004E63C7"/>
    <w:rsid w:val="004F2848"/>
    <w:rsid w:val="005025F4"/>
    <w:rsid w:val="00510E33"/>
    <w:rsid w:val="0051381F"/>
    <w:rsid w:val="00526F01"/>
    <w:rsid w:val="005401EA"/>
    <w:rsid w:val="005529DA"/>
    <w:rsid w:val="005546EF"/>
    <w:rsid w:val="0056042B"/>
    <w:rsid w:val="0056276B"/>
    <w:rsid w:val="00574A4F"/>
    <w:rsid w:val="005819C6"/>
    <w:rsid w:val="0058377A"/>
    <w:rsid w:val="005837A9"/>
    <w:rsid w:val="005A6BEC"/>
    <w:rsid w:val="005B3569"/>
    <w:rsid w:val="005B73A7"/>
    <w:rsid w:val="005C1021"/>
    <w:rsid w:val="005C1F97"/>
    <w:rsid w:val="005E32B2"/>
    <w:rsid w:val="005E3731"/>
    <w:rsid w:val="005E4987"/>
    <w:rsid w:val="005F0A20"/>
    <w:rsid w:val="005F322B"/>
    <w:rsid w:val="005F442C"/>
    <w:rsid w:val="006142DC"/>
    <w:rsid w:val="006152D4"/>
    <w:rsid w:val="0062329F"/>
    <w:rsid w:val="00624080"/>
    <w:rsid w:val="00632D99"/>
    <w:rsid w:val="00635FEA"/>
    <w:rsid w:val="00673A4E"/>
    <w:rsid w:val="00674BDC"/>
    <w:rsid w:val="00677C8D"/>
    <w:rsid w:val="00691388"/>
    <w:rsid w:val="006940D3"/>
    <w:rsid w:val="0069710C"/>
    <w:rsid w:val="006A2E16"/>
    <w:rsid w:val="006B1A51"/>
    <w:rsid w:val="006B1AAB"/>
    <w:rsid w:val="006B2C01"/>
    <w:rsid w:val="006C2918"/>
    <w:rsid w:val="006C6550"/>
    <w:rsid w:val="006D2529"/>
    <w:rsid w:val="006D418F"/>
    <w:rsid w:val="006D4BD1"/>
    <w:rsid w:val="006F3D31"/>
    <w:rsid w:val="006F4CF8"/>
    <w:rsid w:val="006F5FCD"/>
    <w:rsid w:val="006F7DE7"/>
    <w:rsid w:val="00725883"/>
    <w:rsid w:val="00726802"/>
    <w:rsid w:val="00731010"/>
    <w:rsid w:val="007311C7"/>
    <w:rsid w:val="00743680"/>
    <w:rsid w:val="00745C1F"/>
    <w:rsid w:val="00746C0D"/>
    <w:rsid w:val="0075065F"/>
    <w:rsid w:val="0076607F"/>
    <w:rsid w:val="00791699"/>
    <w:rsid w:val="0079469F"/>
    <w:rsid w:val="00795818"/>
    <w:rsid w:val="007A1002"/>
    <w:rsid w:val="007B00EE"/>
    <w:rsid w:val="007B54AC"/>
    <w:rsid w:val="007C5601"/>
    <w:rsid w:val="007C7B1A"/>
    <w:rsid w:val="007F70D1"/>
    <w:rsid w:val="0081738F"/>
    <w:rsid w:val="00823A26"/>
    <w:rsid w:val="0083539E"/>
    <w:rsid w:val="008358F5"/>
    <w:rsid w:val="00836A43"/>
    <w:rsid w:val="00845409"/>
    <w:rsid w:val="008455B5"/>
    <w:rsid w:val="00846092"/>
    <w:rsid w:val="0085015D"/>
    <w:rsid w:val="00851AE4"/>
    <w:rsid w:val="00860D4E"/>
    <w:rsid w:val="00867FA4"/>
    <w:rsid w:val="00873DD4"/>
    <w:rsid w:val="00874319"/>
    <w:rsid w:val="00891114"/>
    <w:rsid w:val="0089252B"/>
    <w:rsid w:val="008B15DF"/>
    <w:rsid w:val="008B2734"/>
    <w:rsid w:val="008D10EC"/>
    <w:rsid w:val="008E1E4A"/>
    <w:rsid w:val="008E376B"/>
    <w:rsid w:val="008E7E60"/>
    <w:rsid w:val="009004C1"/>
    <w:rsid w:val="009013FF"/>
    <w:rsid w:val="009059DC"/>
    <w:rsid w:val="009076CB"/>
    <w:rsid w:val="00910E32"/>
    <w:rsid w:val="00932BBF"/>
    <w:rsid w:val="009348BF"/>
    <w:rsid w:val="00944178"/>
    <w:rsid w:val="009446ED"/>
    <w:rsid w:val="009679A8"/>
    <w:rsid w:val="0097254D"/>
    <w:rsid w:val="00983894"/>
    <w:rsid w:val="00983FAD"/>
    <w:rsid w:val="009971D5"/>
    <w:rsid w:val="009B01BB"/>
    <w:rsid w:val="009C6121"/>
    <w:rsid w:val="009D36C6"/>
    <w:rsid w:val="009E4042"/>
    <w:rsid w:val="009F0A5A"/>
    <w:rsid w:val="00A12776"/>
    <w:rsid w:val="00A140D6"/>
    <w:rsid w:val="00A21594"/>
    <w:rsid w:val="00A279C0"/>
    <w:rsid w:val="00A403F5"/>
    <w:rsid w:val="00A4197B"/>
    <w:rsid w:val="00A46F0F"/>
    <w:rsid w:val="00A47E60"/>
    <w:rsid w:val="00A65840"/>
    <w:rsid w:val="00A76185"/>
    <w:rsid w:val="00A80FBA"/>
    <w:rsid w:val="00A81A98"/>
    <w:rsid w:val="00A838A8"/>
    <w:rsid w:val="00A84B2A"/>
    <w:rsid w:val="00A86802"/>
    <w:rsid w:val="00A87646"/>
    <w:rsid w:val="00A9185E"/>
    <w:rsid w:val="00AB512F"/>
    <w:rsid w:val="00AB7F03"/>
    <w:rsid w:val="00AC4E6C"/>
    <w:rsid w:val="00AC5057"/>
    <w:rsid w:val="00AC5D65"/>
    <w:rsid w:val="00AD27F6"/>
    <w:rsid w:val="00AE6655"/>
    <w:rsid w:val="00AF554B"/>
    <w:rsid w:val="00B638DD"/>
    <w:rsid w:val="00B7781F"/>
    <w:rsid w:val="00B81705"/>
    <w:rsid w:val="00B87485"/>
    <w:rsid w:val="00B95784"/>
    <w:rsid w:val="00B97C33"/>
    <w:rsid w:val="00BA73A9"/>
    <w:rsid w:val="00BB1A53"/>
    <w:rsid w:val="00BB7104"/>
    <w:rsid w:val="00BC492E"/>
    <w:rsid w:val="00BD4CB2"/>
    <w:rsid w:val="00BD6279"/>
    <w:rsid w:val="00BE4790"/>
    <w:rsid w:val="00BF0C29"/>
    <w:rsid w:val="00C057FF"/>
    <w:rsid w:val="00C121D8"/>
    <w:rsid w:val="00C23356"/>
    <w:rsid w:val="00C2413F"/>
    <w:rsid w:val="00C30685"/>
    <w:rsid w:val="00C4389F"/>
    <w:rsid w:val="00C456DF"/>
    <w:rsid w:val="00C608F9"/>
    <w:rsid w:val="00C65271"/>
    <w:rsid w:val="00C65A12"/>
    <w:rsid w:val="00C73554"/>
    <w:rsid w:val="00C852F2"/>
    <w:rsid w:val="00C91F9F"/>
    <w:rsid w:val="00CA7C5C"/>
    <w:rsid w:val="00CC44BF"/>
    <w:rsid w:val="00CF45D7"/>
    <w:rsid w:val="00D037F6"/>
    <w:rsid w:val="00D10D3D"/>
    <w:rsid w:val="00D130EB"/>
    <w:rsid w:val="00D136BD"/>
    <w:rsid w:val="00D20E4A"/>
    <w:rsid w:val="00D231B4"/>
    <w:rsid w:val="00D32BB6"/>
    <w:rsid w:val="00D32E3B"/>
    <w:rsid w:val="00D32F11"/>
    <w:rsid w:val="00D378F6"/>
    <w:rsid w:val="00D432EA"/>
    <w:rsid w:val="00D519D7"/>
    <w:rsid w:val="00D532BB"/>
    <w:rsid w:val="00D56060"/>
    <w:rsid w:val="00D66F69"/>
    <w:rsid w:val="00D72A14"/>
    <w:rsid w:val="00D76186"/>
    <w:rsid w:val="00DA1CE4"/>
    <w:rsid w:val="00DB3461"/>
    <w:rsid w:val="00DB6CF3"/>
    <w:rsid w:val="00DF16A0"/>
    <w:rsid w:val="00DF66B7"/>
    <w:rsid w:val="00E02672"/>
    <w:rsid w:val="00E07201"/>
    <w:rsid w:val="00E16E9A"/>
    <w:rsid w:val="00E204D5"/>
    <w:rsid w:val="00E21804"/>
    <w:rsid w:val="00E2313E"/>
    <w:rsid w:val="00E2716D"/>
    <w:rsid w:val="00E552D9"/>
    <w:rsid w:val="00E55A7D"/>
    <w:rsid w:val="00E62699"/>
    <w:rsid w:val="00E702E7"/>
    <w:rsid w:val="00E71F46"/>
    <w:rsid w:val="00E736A7"/>
    <w:rsid w:val="00E8097A"/>
    <w:rsid w:val="00E80F56"/>
    <w:rsid w:val="00E81C4E"/>
    <w:rsid w:val="00E8397A"/>
    <w:rsid w:val="00E97C3B"/>
    <w:rsid w:val="00EA01B2"/>
    <w:rsid w:val="00EC13F8"/>
    <w:rsid w:val="00EC75EE"/>
    <w:rsid w:val="00EE03AB"/>
    <w:rsid w:val="00EE0F01"/>
    <w:rsid w:val="00EE6F38"/>
    <w:rsid w:val="00EF3A73"/>
    <w:rsid w:val="00EF4C52"/>
    <w:rsid w:val="00EF7D96"/>
    <w:rsid w:val="00F06337"/>
    <w:rsid w:val="00F37DF6"/>
    <w:rsid w:val="00F42417"/>
    <w:rsid w:val="00F443FD"/>
    <w:rsid w:val="00F45ECD"/>
    <w:rsid w:val="00F46403"/>
    <w:rsid w:val="00F51F83"/>
    <w:rsid w:val="00F55AEF"/>
    <w:rsid w:val="00F61F58"/>
    <w:rsid w:val="00F621CE"/>
    <w:rsid w:val="00F64FB7"/>
    <w:rsid w:val="00F67499"/>
    <w:rsid w:val="00F72CAE"/>
    <w:rsid w:val="00F76135"/>
    <w:rsid w:val="00F87379"/>
    <w:rsid w:val="00F87685"/>
    <w:rsid w:val="00F93044"/>
    <w:rsid w:val="00F94DC7"/>
    <w:rsid w:val="00F95A5B"/>
    <w:rsid w:val="00FA00D9"/>
    <w:rsid w:val="00FB5585"/>
    <w:rsid w:val="00FB5DD1"/>
    <w:rsid w:val="00FD024F"/>
    <w:rsid w:val="00FD368B"/>
    <w:rsid w:val="00FD5B23"/>
    <w:rsid w:val="00FD6CBD"/>
    <w:rsid w:val="00FE187C"/>
    <w:rsid w:val="00FE6B84"/>
    <w:rsid w:val="00FF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61CD"/>
  <w15:docId w15:val="{82E00676-286B-4342-B710-B1B231C9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705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1565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Куспанов Нурбек Ермуратович</cp:lastModifiedBy>
  <cp:revision>237</cp:revision>
  <cp:lastPrinted>2016-11-09T08:03:00Z</cp:lastPrinted>
  <dcterms:created xsi:type="dcterms:W3CDTF">2019-02-21T08:44:00Z</dcterms:created>
  <dcterms:modified xsi:type="dcterms:W3CDTF">2024-10-03T08:19:00Z</dcterms:modified>
</cp:coreProperties>
</file>